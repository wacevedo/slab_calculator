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43BAE" w:rsidRPr="004C4F94" w:rsidRDefault="00EB5E60" w:rsidP="00F43BAE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</w:rPr>
        <w:fldChar w:fldCharType="begin"/>
      </w:r>
      <w:r>
        <w:rPr>
          <w:rFonts w:ascii="Arial" w:hAnsi="Arial" w:cs="Arial"/>
          <w:b/>
          <w:noProof/>
          <w:sz w:val="40"/>
          <w:szCs w:val="36"/>
        </w:rPr>
        <w:instrText xml:space="preserve"> MERGEFIELD Nombre_losa1 </w:instrText>
      </w:r>
      <w:r>
        <w:rPr>
          <w:rFonts w:ascii="Arial" w:hAnsi="Arial" w:cs="Arial"/>
          <w:b/>
          <w:noProof/>
          <w:sz w:val="40"/>
          <w:szCs w:val="36"/>
        </w:rPr>
        <w:fldChar w:fldCharType="separate"/>
      </w:r>
      <w:r w:rsidR="00651FFE">
        <w:rPr>
          <w:rFonts w:ascii="Arial" w:hAnsi="Arial" w:cs="Arial"/>
          <w:b/>
          <w:noProof/>
          <w:sz w:val="40"/>
          <w:szCs w:val="36"/>
        </w:rPr>
        <w:t>«Nombre_losa1»</w:t>
      </w:r>
      <w:r>
        <w:rPr>
          <w:rFonts w:ascii="Arial" w:hAnsi="Arial" w:cs="Arial"/>
          <w:b/>
          <w:noProof/>
          <w:sz w:val="40"/>
          <w:szCs w:val="36"/>
        </w:rPr>
        <w:fldChar w:fldCharType="end"/>
      </w:r>
    </w:p>
    <w:p w:rsidR="008A34D1" w:rsidRDefault="00EB31EC" w:rsidP="005906A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 Direccion_losa1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«Direccion_losa1»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8A34D1" w:rsidRPr="00BE114B" w:rsidRDefault="00EB5E60" w:rsidP="005906A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Apoyo_direccion1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«Apoyo_direccion1»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F43BAE" w:rsidRPr="00BE114B" w:rsidRDefault="008A34D1" w:rsidP="005906A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EB5E60" w:rsidRDefault="00EB5E60" w:rsidP="005906A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tmin1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«tmin1»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F43BAE" w:rsidRPr="00BE114B" w:rsidRDefault="00EB5E60" w:rsidP="005906A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p1801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«p1801»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8A34D1" w:rsidRDefault="00EB5E60" w:rsidP="005906A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t1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«t1»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EB5E60" w:rsidRPr="00BE114B" w:rsidRDefault="00EB5E60" w:rsidP="005906A6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a_usar1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«a_usar1»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97400F" w:rsidRPr="00BE114B" w:rsidRDefault="00EB5E60" w:rsidP="005906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carga_viva1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«carga_viva1»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97400F" w:rsidRPr="00BE114B" w:rsidRDefault="00EB5E60" w:rsidP="005906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carga_muerta1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«carga_muerta1»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8A34D1" w:rsidRPr="00BE114B" w:rsidRDefault="00EB5E60" w:rsidP="005906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carga_ultima1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«carga_ultima1»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F43BAE" w:rsidRPr="00BE114B" w:rsidRDefault="008A34D1" w:rsidP="005906A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</w:t>
      </w:r>
      <w:r w:rsidR="00F43BAE" w:rsidRPr="00BE114B">
        <w:rPr>
          <w:rFonts w:ascii="Arial" w:hAnsi="Arial" w:cs="Arial"/>
          <w:noProof/>
          <w:sz w:val="36"/>
          <w:szCs w:val="36"/>
        </w:rPr>
        <w:t>:</w:t>
      </w:r>
    </w:p>
    <w:p w:rsidR="00F43BAE" w:rsidRPr="00BE114B" w:rsidRDefault="00EB5E60" w:rsidP="005906A6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angulos1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«angulos1»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F43BAE" w:rsidRDefault="00EB5E60" w:rsidP="005906A6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Tonm1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«Tonm1»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4C4F94" w:rsidRDefault="00631D7C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</w:rPr>
        <w:lastRenderedPageBreak/>
        <w:fldChar w:fldCharType="begin"/>
      </w:r>
      <w:r>
        <w:rPr>
          <w:rFonts w:ascii="Arial" w:hAnsi="Arial" w:cs="Arial"/>
          <w:b/>
          <w:noProof/>
          <w:sz w:val="40"/>
          <w:szCs w:val="36"/>
        </w:rPr>
        <w:instrText xml:space="preserve"> MERGEFIELD Nombre_losa2 </w:instrText>
      </w:r>
      <w:r>
        <w:rPr>
          <w:rFonts w:ascii="Arial" w:hAnsi="Arial" w:cs="Arial"/>
          <w:b/>
          <w:noProof/>
          <w:sz w:val="40"/>
          <w:szCs w:val="36"/>
        </w:rPr>
        <w:fldChar w:fldCharType="separate"/>
      </w:r>
      <w:r w:rsidR="00651FFE">
        <w:rPr>
          <w:rFonts w:ascii="Arial" w:hAnsi="Arial" w:cs="Arial"/>
          <w:b/>
          <w:noProof/>
          <w:sz w:val="40"/>
          <w:szCs w:val="36"/>
        </w:rPr>
        <w:t>«Nombre_losa2»</w:t>
      </w:r>
      <w:r>
        <w:rPr>
          <w:rFonts w:ascii="Arial" w:hAnsi="Arial" w:cs="Arial"/>
          <w:b/>
          <w:noProof/>
          <w:sz w:val="40"/>
          <w:szCs w:val="36"/>
        </w:rPr>
        <w:fldChar w:fldCharType="end"/>
      </w:r>
    </w:p>
    <w:p w:rsidR="004C4F94" w:rsidRPr="00BE114B" w:rsidRDefault="009B496B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Direccion_losa2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«Direccion_losa2»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9B496B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Apoyo_direccion2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«Apoyo_direccion2»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 xml:space="preserve">Espesores: </w:t>
      </w:r>
    </w:p>
    <w:p w:rsidR="004C4F94" w:rsidRPr="00BE114B" w:rsidRDefault="009B496B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tmin2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«tmin2»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9B496B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p1802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«p1802»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9B496B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t2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«t2»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9B496B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a_usar2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«a_usar2»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9B496B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carga_viva2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«carga_viva2»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9B496B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carga_muerta2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«carga_muerta2»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9B496B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carga_ultima2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«carga_ultima2»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 w:rsidRPr="00BE114B">
        <w:rPr>
          <w:rFonts w:ascii="Arial" w:hAnsi="Arial" w:cs="Arial"/>
          <w:noProof/>
          <w:sz w:val="36"/>
          <w:szCs w:val="36"/>
        </w:rPr>
        <w:t>Reaccion hacia los apoyos:</w:t>
      </w:r>
    </w:p>
    <w:p w:rsidR="004C4F94" w:rsidRPr="00BE114B" w:rsidRDefault="009B496B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angulos2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«angulos2»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BE114B" w:rsidRDefault="009B496B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fldChar w:fldCharType="begin"/>
      </w:r>
      <w:r>
        <w:rPr>
          <w:rFonts w:ascii="Arial" w:hAnsi="Arial" w:cs="Arial"/>
          <w:noProof/>
          <w:sz w:val="36"/>
          <w:szCs w:val="36"/>
        </w:rPr>
        <w:instrText xml:space="preserve"> MERGEFIELD Tonm2 </w:instrText>
      </w:r>
      <w:r>
        <w:rPr>
          <w:rFonts w:ascii="Arial" w:hAnsi="Arial" w:cs="Arial"/>
          <w:noProof/>
          <w:sz w:val="36"/>
          <w:szCs w:val="36"/>
        </w:rPr>
        <w:fldChar w:fldCharType="separate"/>
      </w:r>
      <w:r w:rsidR="00651FFE">
        <w:rPr>
          <w:rFonts w:ascii="Arial" w:hAnsi="Arial" w:cs="Arial"/>
          <w:noProof/>
          <w:sz w:val="36"/>
          <w:szCs w:val="36"/>
        </w:rPr>
        <w:t>«Tonm2»</w:t>
      </w:r>
      <w:r>
        <w:rPr>
          <w:rFonts w:ascii="Arial" w:hAnsi="Arial" w:cs="Arial"/>
          <w:noProof/>
          <w:sz w:val="36"/>
          <w:szCs w:val="36"/>
        </w:rPr>
        <w:fldChar w:fldCharType="end"/>
      </w:r>
    </w:p>
    <w:p w:rsidR="004C4F94" w:rsidRPr="009B496B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  <w:highlight w:val="yellow"/>
        </w:rPr>
      </w:pPr>
      <w:r w:rsidRPr="009B496B">
        <w:rPr>
          <w:rFonts w:ascii="Arial" w:hAnsi="Arial" w:cs="Arial"/>
          <w:b/>
          <w:noProof/>
          <w:sz w:val="40"/>
          <w:szCs w:val="36"/>
          <w:highlight w:val="yellow"/>
        </w:rPr>
        <w:lastRenderedPageBreak/>
        <w:t>«Nombre_losa3»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«Direccion_losa3»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«Apoyo_direccion3»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 xml:space="preserve">Espesores: 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«tmin3»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«p1803»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«t3»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«a_usar3»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«Carga_viva3»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«Carga_muerta3»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«Carga_ultima3»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Reaccion hacia los apoyos: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«Angulos3»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</w:t>
      </w:r>
      <w:r w:rsidR="001F3EEB" w:rsidRPr="009B496B">
        <w:rPr>
          <w:rFonts w:ascii="Arial" w:hAnsi="Arial" w:cs="Arial"/>
          <w:noProof/>
          <w:sz w:val="36"/>
          <w:szCs w:val="36"/>
          <w:highlight w:val="yellow"/>
        </w:rPr>
        <w:t>Tonm</w:t>
      </w:r>
      <w:r w:rsidRPr="009B496B">
        <w:rPr>
          <w:rFonts w:ascii="Arial" w:hAnsi="Arial" w:cs="Arial"/>
          <w:noProof/>
          <w:sz w:val="36"/>
          <w:szCs w:val="36"/>
          <w:highlight w:val="yellow"/>
        </w:rPr>
        <w:t>3»</w:t>
      </w:r>
    </w:p>
    <w:p w:rsidR="004C4F94" w:rsidRPr="009B496B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  <w:highlight w:val="yellow"/>
        </w:rPr>
      </w:pPr>
      <w:r w:rsidRPr="009B496B">
        <w:rPr>
          <w:rFonts w:ascii="Arial" w:hAnsi="Arial" w:cs="Arial"/>
          <w:b/>
          <w:noProof/>
          <w:sz w:val="40"/>
          <w:szCs w:val="36"/>
          <w:highlight w:val="yellow"/>
        </w:rPr>
        <w:lastRenderedPageBreak/>
        <w:t>«Nombre_losa4»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«Direccion_losa4»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«Apoyo_direccion4»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 xml:space="preserve">Espesores: 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«tmin4»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«p1804»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«t4»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«a_usar4»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«Carga_viva4»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«Carga_muerta4»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«Carga_ultima4»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Reaccion hacia los apoyos: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«Angulos4»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</w:t>
      </w:r>
      <w:r w:rsidR="001F3EEB" w:rsidRPr="009B496B">
        <w:rPr>
          <w:rFonts w:ascii="Arial" w:hAnsi="Arial" w:cs="Arial"/>
          <w:noProof/>
          <w:sz w:val="36"/>
          <w:szCs w:val="36"/>
          <w:highlight w:val="yellow"/>
        </w:rPr>
        <w:t>Tonm</w:t>
      </w:r>
      <w:r w:rsidRPr="009B496B">
        <w:rPr>
          <w:rFonts w:ascii="Arial" w:hAnsi="Arial" w:cs="Arial"/>
          <w:noProof/>
          <w:sz w:val="36"/>
          <w:szCs w:val="36"/>
          <w:highlight w:val="yellow"/>
        </w:rPr>
        <w:t>4»</w:t>
      </w:r>
    </w:p>
    <w:p w:rsidR="004C4F94" w:rsidRPr="009B496B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  <w:highlight w:val="yellow"/>
        </w:rPr>
      </w:pPr>
      <w:r w:rsidRPr="009B496B">
        <w:rPr>
          <w:rFonts w:ascii="Arial" w:hAnsi="Arial" w:cs="Arial"/>
          <w:b/>
          <w:noProof/>
          <w:sz w:val="40"/>
          <w:szCs w:val="36"/>
          <w:highlight w:val="yellow"/>
        </w:rPr>
        <w:lastRenderedPageBreak/>
        <w:t>«Nombre_losa5»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«Direccion_losa5»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«Apoyo_direccion5»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 xml:space="preserve">Espesores: 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«tmin5»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«p1805»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«t5»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«a_usar5»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«Carga_viva5»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«Carga_muerta5»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«Carga_ultima5»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Reaccion hacia los apoyos: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«Angulos5»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</w:t>
      </w:r>
      <w:r w:rsidR="001F3EEB" w:rsidRPr="009B496B">
        <w:rPr>
          <w:rFonts w:ascii="Arial" w:hAnsi="Arial" w:cs="Arial"/>
          <w:noProof/>
          <w:sz w:val="36"/>
          <w:szCs w:val="36"/>
          <w:highlight w:val="yellow"/>
        </w:rPr>
        <w:t>Tonm</w:t>
      </w:r>
      <w:r w:rsidRPr="009B496B">
        <w:rPr>
          <w:rFonts w:ascii="Arial" w:hAnsi="Arial" w:cs="Arial"/>
          <w:noProof/>
          <w:sz w:val="36"/>
          <w:szCs w:val="36"/>
          <w:highlight w:val="yellow"/>
        </w:rPr>
        <w:t>5»</w:t>
      </w:r>
    </w:p>
    <w:p w:rsidR="004C4F94" w:rsidRPr="009B496B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  <w:highlight w:val="yellow"/>
        </w:rPr>
      </w:pPr>
      <w:r w:rsidRPr="009B496B">
        <w:rPr>
          <w:rFonts w:ascii="Arial" w:hAnsi="Arial" w:cs="Arial"/>
          <w:b/>
          <w:noProof/>
          <w:sz w:val="40"/>
          <w:szCs w:val="36"/>
          <w:highlight w:val="yellow"/>
        </w:rPr>
        <w:lastRenderedPageBreak/>
        <w:t>«Nombre_losa6»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«Direccion_losa6»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«Apoyo_direccion6»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 xml:space="preserve">Espesores: 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«tmin6»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«p1806»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«t6»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«a_usar6»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«Carga_viva6»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«Carga_muerta6»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«Carga_ultima6»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Reaccion hacia los apoyos: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«Angulos6»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</w:t>
      </w:r>
      <w:r w:rsidR="001F3EEB" w:rsidRPr="009B496B">
        <w:rPr>
          <w:rFonts w:ascii="Arial" w:hAnsi="Arial" w:cs="Arial"/>
          <w:noProof/>
          <w:sz w:val="36"/>
          <w:szCs w:val="36"/>
          <w:highlight w:val="yellow"/>
        </w:rPr>
        <w:t>Tonm</w:t>
      </w:r>
      <w:r w:rsidRPr="009B496B">
        <w:rPr>
          <w:rFonts w:ascii="Arial" w:hAnsi="Arial" w:cs="Arial"/>
          <w:noProof/>
          <w:sz w:val="36"/>
          <w:szCs w:val="36"/>
          <w:highlight w:val="yellow"/>
        </w:rPr>
        <w:t>6»</w:t>
      </w:r>
    </w:p>
    <w:p w:rsidR="004C4F94" w:rsidRPr="009B496B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  <w:highlight w:val="yellow"/>
        </w:rPr>
      </w:pPr>
      <w:r w:rsidRPr="009B496B">
        <w:rPr>
          <w:rFonts w:ascii="Arial" w:hAnsi="Arial" w:cs="Arial"/>
          <w:b/>
          <w:noProof/>
          <w:sz w:val="40"/>
          <w:szCs w:val="36"/>
          <w:highlight w:val="yellow"/>
        </w:rPr>
        <w:lastRenderedPageBreak/>
        <w:t>«Nombre_losa7»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«Direccion_losa7»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«Apoyo_direccion7»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 xml:space="preserve">Espesores: 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«tmin7»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«p1807»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«t7»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«a_usar7»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«Carga_viva7»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«Carga_muerta7»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«Carga_ultima7»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Reaccion hacia los apoyos: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«Angulos7»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</w:t>
      </w:r>
      <w:r w:rsidR="001F3EEB" w:rsidRPr="009B496B">
        <w:rPr>
          <w:rFonts w:ascii="Arial" w:hAnsi="Arial" w:cs="Arial"/>
          <w:noProof/>
          <w:sz w:val="36"/>
          <w:szCs w:val="36"/>
          <w:highlight w:val="yellow"/>
        </w:rPr>
        <w:t>Tonm</w:t>
      </w:r>
      <w:r w:rsidRPr="009B496B">
        <w:rPr>
          <w:rFonts w:ascii="Arial" w:hAnsi="Arial" w:cs="Arial"/>
          <w:noProof/>
          <w:sz w:val="36"/>
          <w:szCs w:val="36"/>
          <w:highlight w:val="yellow"/>
        </w:rPr>
        <w:t>7»</w:t>
      </w:r>
    </w:p>
    <w:p w:rsidR="004C4F94" w:rsidRPr="009B496B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  <w:highlight w:val="yellow"/>
        </w:rPr>
      </w:pPr>
      <w:r w:rsidRPr="009B496B">
        <w:rPr>
          <w:rFonts w:ascii="Arial" w:hAnsi="Arial" w:cs="Arial"/>
          <w:b/>
          <w:noProof/>
          <w:sz w:val="40"/>
          <w:szCs w:val="36"/>
          <w:highlight w:val="yellow"/>
        </w:rPr>
        <w:lastRenderedPageBreak/>
        <w:t>«Nombre_losa8»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«Direccion_losa8»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«Apoyo_direccion8»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 xml:space="preserve">Espesores: 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«tmin8»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«p1808»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«t8»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«a_usar8»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«Carga_viva8»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«Carga_muerta8»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«Carga_ultima8»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Reaccion hacia los apoyos: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«Angulos8»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</w:t>
      </w:r>
      <w:r w:rsidR="001F3EEB" w:rsidRPr="009B496B">
        <w:rPr>
          <w:rFonts w:ascii="Arial" w:hAnsi="Arial" w:cs="Arial"/>
          <w:noProof/>
          <w:sz w:val="36"/>
          <w:szCs w:val="36"/>
          <w:highlight w:val="yellow"/>
        </w:rPr>
        <w:t>Tonm</w:t>
      </w:r>
      <w:r w:rsidRPr="009B496B">
        <w:rPr>
          <w:rFonts w:ascii="Arial" w:hAnsi="Arial" w:cs="Arial"/>
          <w:noProof/>
          <w:sz w:val="36"/>
          <w:szCs w:val="36"/>
          <w:highlight w:val="yellow"/>
        </w:rPr>
        <w:t>8»</w:t>
      </w:r>
    </w:p>
    <w:p w:rsidR="004C4F94" w:rsidRPr="009B496B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  <w:highlight w:val="yellow"/>
        </w:rPr>
      </w:pPr>
      <w:r w:rsidRPr="009B496B">
        <w:rPr>
          <w:rFonts w:ascii="Arial" w:hAnsi="Arial" w:cs="Arial"/>
          <w:b/>
          <w:noProof/>
          <w:sz w:val="40"/>
          <w:szCs w:val="36"/>
          <w:highlight w:val="yellow"/>
        </w:rPr>
        <w:lastRenderedPageBreak/>
        <w:t>«Nombre_losa9»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«Direccion_losa9»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«Apoyo_direccion9»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 xml:space="preserve">Espesores: 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«tmin9»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«p1809»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«t9»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«a_usar9»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«Carga_viva9»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«Carga_muerta9»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«Carga_ultima9»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Reaccion hacia los apoyos: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«Angulos9»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</w:t>
      </w:r>
      <w:r w:rsidR="001F3EEB" w:rsidRPr="009B496B">
        <w:rPr>
          <w:rFonts w:ascii="Arial" w:hAnsi="Arial" w:cs="Arial"/>
          <w:noProof/>
          <w:sz w:val="36"/>
          <w:szCs w:val="36"/>
          <w:highlight w:val="yellow"/>
        </w:rPr>
        <w:t>Tonm</w:t>
      </w:r>
      <w:r w:rsidRPr="009B496B">
        <w:rPr>
          <w:rFonts w:ascii="Arial" w:hAnsi="Arial" w:cs="Arial"/>
          <w:noProof/>
          <w:sz w:val="36"/>
          <w:szCs w:val="36"/>
          <w:highlight w:val="yellow"/>
        </w:rPr>
        <w:t>9»</w:t>
      </w:r>
    </w:p>
    <w:p w:rsidR="004C4F94" w:rsidRPr="009B496B" w:rsidRDefault="004C4F94" w:rsidP="004C4F94">
      <w:pPr>
        <w:spacing w:line="276" w:lineRule="auto"/>
        <w:jc w:val="center"/>
        <w:rPr>
          <w:rFonts w:ascii="Arial" w:hAnsi="Arial" w:cs="Arial"/>
          <w:b/>
          <w:noProof/>
          <w:sz w:val="40"/>
          <w:szCs w:val="36"/>
          <w:highlight w:val="yellow"/>
        </w:rPr>
      </w:pPr>
      <w:r w:rsidRPr="009B496B">
        <w:rPr>
          <w:rFonts w:ascii="Arial" w:hAnsi="Arial" w:cs="Arial"/>
          <w:b/>
          <w:noProof/>
          <w:sz w:val="40"/>
          <w:szCs w:val="36"/>
          <w:highlight w:val="yellow"/>
        </w:rPr>
        <w:lastRenderedPageBreak/>
        <w:t>«Nombre_losa10»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«Direccion_losa10»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«Apoyo_direccion10»</w:t>
      </w:r>
    </w:p>
    <w:p w:rsidR="004C4F94" w:rsidRPr="009B496B" w:rsidRDefault="004C4F94" w:rsidP="004C4F9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 xml:space="preserve">Espesores: 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«tmin10»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«p18010»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«t10»</w:t>
      </w:r>
    </w:p>
    <w:p w:rsidR="004C4F94" w:rsidRPr="009B496B" w:rsidRDefault="004C4F94" w:rsidP="004C4F9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«a_usar10»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«Carga_viva10»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«Carga_muerta10»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«Carga_ultima10»</w:t>
      </w:r>
    </w:p>
    <w:p w:rsidR="004C4F94" w:rsidRPr="009B496B" w:rsidRDefault="004C4F94" w:rsidP="004C4F9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Reaccion hacia los apoyos: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«Angulos10»</w:t>
      </w:r>
    </w:p>
    <w:p w:rsidR="004C4F94" w:rsidRPr="009B496B" w:rsidRDefault="004C4F94" w:rsidP="004C4F94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noProof/>
          <w:sz w:val="36"/>
          <w:szCs w:val="36"/>
          <w:highlight w:val="yellow"/>
        </w:rPr>
      </w:pPr>
      <w:r w:rsidRPr="009B496B">
        <w:rPr>
          <w:rFonts w:ascii="Arial" w:hAnsi="Arial" w:cs="Arial"/>
          <w:noProof/>
          <w:sz w:val="36"/>
          <w:szCs w:val="36"/>
          <w:highlight w:val="yellow"/>
        </w:rPr>
        <w:t>«</w:t>
      </w:r>
      <w:r w:rsidR="001F3EEB" w:rsidRPr="009B496B">
        <w:rPr>
          <w:rFonts w:ascii="Arial" w:hAnsi="Arial" w:cs="Arial"/>
          <w:noProof/>
          <w:sz w:val="36"/>
          <w:szCs w:val="36"/>
          <w:highlight w:val="yellow"/>
        </w:rPr>
        <w:t>Tonm</w:t>
      </w:r>
      <w:r w:rsidRPr="009B496B">
        <w:rPr>
          <w:rFonts w:ascii="Arial" w:hAnsi="Arial" w:cs="Arial"/>
          <w:noProof/>
          <w:sz w:val="36"/>
          <w:szCs w:val="36"/>
          <w:highlight w:val="yellow"/>
        </w:rPr>
        <w:t>10»</w:t>
      </w:r>
    </w:p>
    <w:sectPr w:rsidR="004C4F94" w:rsidRPr="009B496B" w:rsidSect="00F43BAE">
      <w:headerReference w:type="default" r:id="rId8"/>
      <w:footerReference w:type="default" r:id="rId9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B3D" w:rsidRDefault="000A3B3D" w:rsidP="00F43BAE">
      <w:pPr>
        <w:spacing w:after="0" w:line="240" w:lineRule="auto"/>
      </w:pPr>
      <w:r>
        <w:separator/>
      </w:r>
    </w:p>
  </w:endnote>
  <w:endnote w:type="continuationSeparator" w:id="0">
    <w:p w:rsidR="000A3B3D" w:rsidRDefault="000A3B3D" w:rsidP="00F4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E60" w:rsidRPr="008A34D1" w:rsidRDefault="00EB5E60" w:rsidP="00EB5E60">
    <w:pPr>
      <w:jc w:val="center"/>
      <w:rPr>
        <w:rFonts w:ascii="Arial" w:hAnsi="Arial" w:cs="Arial"/>
        <w:b/>
        <w:noProof/>
        <w:sz w:val="32"/>
        <w:szCs w:val="32"/>
      </w:rPr>
    </w:pPr>
    <w:r>
      <w:rPr>
        <w:rFonts w:ascii="Arial" w:hAnsi="Arial" w:cs="Arial"/>
        <w:b/>
        <w:noProof/>
        <w:sz w:val="36"/>
        <w:szCs w:val="32"/>
      </w:rPr>
      <w:fldChar w:fldCharType="begin"/>
    </w:r>
    <w:r>
      <w:rPr>
        <w:rFonts w:ascii="Arial" w:hAnsi="Arial" w:cs="Arial"/>
        <w:b/>
        <w:noProof/>
        <w:sz w:val="36"/>
        <w:szCs w:val="32"/>
      </w:rPr>
      <w:instrText xml:space="preserve"> MERGEFIELD Tipo_de_edificio </w:instrText>
    </w:r>
    <w:r>
      <w:rPr>
        <w:rFonts w:ascii="Arial" w:hAnsi="Arial" w:cs="Arial"/>
        <w:b/>
        <w:noProof/>
        <w:sz w:val="36"/>
        <w:szCs w:val="32"/>
      </w:rPr>
      <w:fldChar w:fldCharType="separate"/>
    </w:r>
    <w:r w:rsidR="00651FFE">
      <w:rPr>
        <w:rFonts w:ascii="Arial" w:hAnsi="Arial" w:cs="Arial"/>
        <w:b/>
        <w:noProof/>
        <w:sz w:val="36"/>
        <w:szCs w:val="32"/>
      </w:rPr>
      <w:t>«Tipo_de_edificio»</w:t>
    </w:r>
    <w:r>
      <w:rPr>
        <w:rFonts w:ascii="Arial" w:hAnsi="Arial" w:cs="Arial"/>
        <w:b/>
        <w:noProof/>
        <w:sz w:val="36"/>
        <w:szCs w:val="32"/>
      </w:rPr>
      <w:fldChar w:fldCharType="end"/>
    </w:r>
  </w:p>
  <w:p w:rsidR="00EB31EC" w:rsidRDefault="00EB31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B3D" w:rsidRDefault="000A3B3D" w:rsidP="00F43BAE">
      <w:pPr>
        <w:spacing w:after="0" w:line="240" w:lineRule="auto"/>
      </w:pPr>
      <w:r>
        <w:separator/>
      </w:r>
    </w:p>
  </w:footnote>
  <w:footnote w:type="continuationSeparator" w:id="0">
    <w:p w:rsidR="000A3B3D" w:rsidRDefault="000A3B3D" w:rsidP="00F4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1EC" w:rsidRPr="008A34D1" w:rsidRDefault="00EB31EC" w:rsidP="00F43BAE">
    <w:pPr>
      <w:jc w:val="center"/>
      <w:rPr>
        <w:rFonts w:ascii="Arial" w:hAnsi="Arial" w:cs="Arial"/>
        <w:b/>
        <w:noProof/>
        <w:sz w:val="36"/>
        <w:szCs w:val="32"/>
      </w:rPr>
    </w:pPr>
    <w:r w:rsidRPr="008A34D1">
      <w:rPr>
        <w:rFonts w:ascii="Arial" w:hAnsi="Arial" w:cs="Arial"/>
        <w:b/>
        <w:sz w:val="36"/>
        <w:szCs w:val="32"/>
      </w:rPr>
      <w:fldChar w:fldCharType="begin"/>
    </w:r>
    <w:r w:rsidRPr="008A34D1">
      <w:rPr>
        <w:rFonts w:ascii="Arial" w:hAnsi="Arial" w:cs="Arial"/>
        <w:b/>
        <w:sz w:val="36"/>
        <w:szCs w:val="32"/>
      </w:rPr>
      <w:instrText xml:space="preserve"> MERGEFIELD  fNombre \* FirstCap  \* MERGEFORMAT </w:instrText>
    </w:r>
    <w:r w:rsidRPr="008A34D1">
      <w:rPr>
        <w:rFonts w:ascii="Arial" w:hAnsi="Arial" w:cs="Arial"/>
        <w:b/>
        <w:sz w:val="36"/>
        <w:szCs w:val="32"/>
      </w:rPr>
      <w:fldChar w:fldCharType="separate"/>
    </w:r>
    <w:r w:rsidR="00651FFE">
      <w:rPr>
        <w:rFonts w:ascii="Arial" w:hAnsi="Arial" w:cs="Arial"/>
        <w:b/>
        <w:noProof/>
        <w:sz w:val="36"/>
        <w:szCs w:val="32"/>
      </w:rPr>
      <w:t>«FNombre»</w:t>
    </w:r>
    <w:r w:rsidRPr="008A34D1">
      <w:rPr>
        <w:rFonts w:ascii="Arial" w:hAnsi="Arial" w:cs="Arial"/>
        <w:b/>
        <w:noProof/>
        <w:sz w:val="36"/>
        <w:szCs w:val="32"/>
      </w:rPr>
      <w:fldChar w:fldCharType="end"/>
    </w:r>
  </w:p>
  <w:p w:rsidR="00EB31EC" w:rsidRPr="00F43BAE" w:rsidRDefault="00EB31EC" w:rsidP="00F43B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36B6"/>
    <w:multiLevelType w:val="hybridMultilevel"/>
    <w:tmpl w:val="7C066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B683A"/>
    <w:multiLevelType w:val="hybridMultilevel"/>
    <w:tmpl w:val="BE520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B24DF"/>
    <w:multiLevelType w:val="hybridMultilevel"/>
    <w:tmpl w:val="1F2E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FE"/>
    <w:rsid w:val="0007120C"/>
    <w:rsid w:val="000A3B3D"/>
    <w:rsid w:val="000D71EA"/>
    <w:rsid w:val="001F3EEB"/>
    <w:rsid w:val="002F6CF3"/>
    <w:rsid w:val="0039263D"/>
    <w:rsid w:val="004C4F94"/>
    <w:rsid w:val="005906A6"/>
    <w:rsid w:val="00631D7C"/>
    <w:rsid w:val="00651FFE"/>
    <w:rsid w:val="006D723F"/>
    <w:rsid w:val="007544A0"/>
    <w:rsid w:val="008A34D1"/>
    <w:rsid w:val="0097400F"/>
    <w:rsid w:val="009B496B"/>
    <w:rsid w:val="00AC2608"/>
    <w:rsid w:val="00BE114B"/>
    <w:rsid w:val="00D6617C"/>
    <w:rsid w:val="00D85A68"/>
    <w:rsid w:val="00DD691A"/>
    <w:rsid w:val="00EB31EC"/>
    <w:rsid w:val="00EB5E60"/>
    <w:rsid w:val="00F4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283D33-B9CE-43D3-8CB0-BF269433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1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AE"/>
  </w:style>
  <w:style w:type="paragraph" w:styleId="Footer">
    <w:name w:val="footer"/>
    <w:basedOn w:val="Normal"/>
    <w:link w:val="FooterChar"/>
    <w:uiPriority w:val="99"/>
    <w:unhideWhenUsed/>
    <w:rsid w:val="00F43B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lantilla_lo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F7AF4E-6C93-49FF-80C8-01ABA6F8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Plantilla_losa</Template>
  <TotalTime>0</TotalTime>
  <Pages>10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Alb</dc:creator>
  <cp:lastModifiedBy>Pedro Alb</cp:lastModifiedBy>
  <cp:revision>1</cp:revision>
  <dcterms:created xsi:type="dcterms:W3CDTF">2015-03-12T13:23:00Z</dcterms:created>
  <dcterms:modified xsi:type="dcterms:W3CDTF">2015-03-12T13:23:00Z</dcterms:modified>
</cp:coreProperties>
</file>